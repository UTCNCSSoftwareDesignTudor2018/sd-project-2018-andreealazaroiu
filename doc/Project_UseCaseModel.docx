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393" w:rsidRPr="00D047E9" w:rsidRDefault="002B5466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2518DB">
        <w:rPr>
          <w:rFonts w:ascii="Times New Roman" w:hAnsi="Times New Roman"/>
        </w:rPr>
        <w:t>&lt;Cooking Recipe Rating Web based Application</w:t>
      </w:r>
      <w:r w:rsidR="000916B9" w:rsidRPr="00D047E9">
        <w:rPr>
          <w:rFonts w:ascii="Times New Roman" w:hAnsi="Times New Roman"/>
        </w:rPr>
        <w:t>&gt;</w:t>
      </w:r>
      <w:r>
        <w:rPr>
          <w:rFonts w:ascii="Times New Roman" w:hAnsi="Times New Roman"/>
        </w:rPr>
        <w:fldChar w:fldCharType="end"/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F82086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&lt;2</w:t>
      </w:r>
      <w:r w:rsidR="00570E86" w:rsidRPr="00D047E9">
        <w:rPr>
          <w:rFonts w:ascii="Times New Roman" w:hAnsi="Times New Roman"/>
          <w:sz w:val="28"/>
        </w:rPr>
        <w:t>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F82086">
            <w:pPr>
              <w:pStyle w:val="Tabletext"/>
            </w:pPr>
            <w:r>
              <w:t>&lt;22/03/18</w:t>
            </w:r>
            <w:r w:rsidR="00570E86" w:rsidRPr="00D047E9">
              <w:t>&gt;</w:t>
            </w:r>
          </w:p>
        </w:tc>
        <w:tc>
          <w:tcPr>
            <w:tcW w:w="1152" w:type="dxa"/>
          </w:tcPr>
          <w:p w:rsidR="008C4393" w:rsidRPr="00D047E9" w:rsidRDefault="002518DB" w:rsidP="002518DB">
            <w:pPr>
              <w:pStyle w:val="Tabletext"/>
            </w:pPr>
            <w:r>
              <w:t>&lt;1.0</w:t>
            </w:r>
            <w:r w:rsidRPr="00D047E9">
              <w:t xml:space="preserve"> </w:t>
            </w:r>
            <w:r w:rsidR="00570E86" w:rsidRPr="00D047E9">
              <w:t>&gt;</w:t>
            </w:r>
          </w:p>
        </w:tc>
        <w:tc>
          <w:tcPr>
            <w:tcW w:w="3744" w:type="dxa"/>
          </w:tcPr>
          <w:p w:rsidR="008C4393" w:rsidRPr="00D047E9" w:rsidRDefault="002518DB">
            <w:pPr>
              <w:pStyle w:val="Tabletext"/>
            </w:pPr>
            <w:r>
              <w:t>First Version</w:t>
            </w:r>
          </w:p>
        </w:tc>
        <w:tc>
          <w:tcPr>
            <w:tcW w:w="2304" w:type="dxa"/>
          </w:tcPr>
          <w:p w:rsidR="008C4393" w:rsidRPr="00D047E9" w:rsidRDefault="002518DB">
            <w:pPr>
              <w:pStyle w:val="Tabletext"/>
            </w:pPr>
            <w:r>
              <w:t>Andreea Sabina Lazaroiu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F82086">
            <w:pPr>
              <w:pStyle w:val="Tabletext"/>
            </w:pPr>
            <w:r>
              <w:t>&lt;16/05/18&gt;</w:t>
            </w:r>
          </w:p>
        </w:tc>
        <w:tc>
          <w:tcPr>
            <w:tcW w:w="1152" w:type="dxa"/>
          </w:tcPr>
          <w:p w:rsidR="008C4393" w:rsidRPr="00D047E9" w:rsidRDefault="00F82086">
            <w:pPr>
              <w:pStyle w:val="Tabletext"/>
            </w:pPr>
            <w:r>
              <w:t>&lt;2.0&gt;</w:t>
            </w:r>
          </w:p>
        </w:tc>
        <w:tc>
          <w:tcPr>
            <w:tcW w:w="3744" w:type="dxa"/>
          </w:tcPr>
          <w:p w:rsidR="008C4393" w:rsidRPr="00D047E9" w:rsidRDefault="00F82086">
            <w:pPr>
              <w:pStyle w:val="Tabletext"/>
            </w:pPr>
            <w:r>
              <w:t>Second Version: Reviewed Use cases</w:t>
            </w:r>
          </w:p>
        </w:tc>
        <w:tc>
          <w:tcPr>
            <w:tcW w:w="2304" w:type="dxa"/>
          </w:tcPr>
          <w:p w:rsidR="008C4393" w:rsidRPr="00D047E9" w:rsidRDefault="00F82086">
            <w:pPr>
              <w:pStyle w:val="Tabletext"/>
            </w:pPr>
            <w:r>
              <w:t>Andreea Sabina Lazaroiu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CE3E06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CE3E06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962DED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CE3E06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CE3E06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FE0E88">
        <w:rPr>
          <w:noProof/>
        </w:rPr>
        <w:t>5</w:t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Default="0004741B" w:rsidP="00080CF9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080CF9" w:rsidRDefault="00080CF9" w:rsidP="00080CF9"/>
    <w:p w:rsidR="00823415" w:rsidRPr="00080CF9" w:rsidRDefault="00823415" w:rsidP="00080CF9"/>
    <w:p w:rsidR="0075486F" w:rsidRDefault="0075486F" w:rsidP="0075486F">
      <w:pPr>
        <w:pStyle w:val="BodyText"/>
      </w:pPr>
      <w:r>
        <w:t xml:space="preserve">Use case: </w:t>
      </w:r>
      <w:r w:rsidR="00A5211B">
        <w:t>Delete</w:t>
      </w:r>
      <w:r w:rsidR="00A01E6B">
        <w:t xml:space="preserve"> User</w:t>
      </w:r>
    </w:p>
    <w:p w:rsidR="0075486F" w:rsidRDefault="0075486F" w:rsidP="0075486F">
      <w:pPr>
        <w:pStyle w:val="BodyText"/>
      </w:pPr>
      <w:r>
        <w:t>Level: user-goal level</w:t>
      </w:r>
    </w:p>
    <w:p w:rsidR="0075486F" w:rsidRDefault="0075486F" w:rsidP="0075486F">
      <w:pPr>
        <w:pStyle w:val="BodyText"/>
      </w:pPr>
      <w:r>
        <w:t>Primary actor: Admin</w:t>
      </w:r>
    </w:p>
    <w:p w:rsidR="0075486F" w:rsidRDefault="0075486F" w:rsidP="0075486F">
      <w:pPr>
        <w:pStyle w:val="BodyText"/>
      </w:pPr>
      <w:r>
        <w:t>Precondition: Login</w:t>
      </w:r>
    </w:p>
    <w:p w:rsidR="0075486F" w:rsidRDefault="0075486F" w:rsidP="0075486F">
      <w:pPr>
        <w:pStyle w:val="BodyText"/>
      </w:pPr>
      <w:r>
        <w:t>Main success scenario:</w:t>
      </w:r>
    </w:p>
    <w:p w:rsidR="0075486F" w:rsidRDefault="0075486F" w:rsidP="0075486F">
      <w:pPr>
        <w:pStyle w:val="BodyText"/>
        <w:numPr>
          <w:ilvl w:val="0"/>
          <w:numId w:val="23"/>
        </w:numPr>
      </w:pPr>
      <w:r>
        <w:t>Admin accesses the web based application main page.</w:t>
      </w:r>
    </w:p>
    <w:p w:rsidR="0075486F" w:rsidRDefault="0075486F" w:rsidP="0075486F">
      <w:pPr>
        <w:pStyle w:val="BodyText"/>
        <w:numPr>
          <w:ilvl w:val="0"/>
          <w:numId w:val="23"/>
        </w:numPr>
      </w:pPr>
      <w:r>
        <w:t>Admin logins onto the web based application successfully.</w:t>
      </w:r>
    </w:p>
    <w:p w:rsidR="0075486F" w:rsidRDefault="0075486F" w:rsidP="0075486F">
      <w:pPr>
        <w:pStyle w:val="BodyText"/>
        <w:numPr>
          <w:ilvl w:val="0"/>
          <w:numId w:val="23"/>
        </w:numPr>
      </w:pPr>
      <w:r>
        <w:t>Admin</w:t>
      </w:r>
      <w:r w:rsidR="00A5211B">
        <w:t xml:space="preserve"> chooses the user to be deleted</w:t>
      </w:r>
      <w:r w:rsidR="00A01E6B">
        <w:t>.</w:t>
      </w:r>
    </w:p>
    <w:p w:rsidR="0075486F" w:rsidRDefault="0075486F" w:rsidP="0075486F">
      <w:pPr>
        <w:pStyle w:val="BodyText"/>
        <w:numPr>
          <w:ilvl w:val="0"/>
          <w:numId w:val="23"/>
        </w:numPr>
      </w:pPr>
      <w:r>
        <w:t xml:space="preserve">Admin successfully </w:t>
      </w:r>
      <w:r w:rsidR="00A5211B">
        <w:t>deletes</w:t>
      </w:r>
      <w:r w:rsidR="00A01E6B">
        <w:t xml:space="preserve"> the user from the application.</w:t>
      </w:r>
    </w:p>
    <w:p w:rsidR="0075486F" w:rsidRDefault="0075486F" w:rsidP="0075486F">
      <w:pPr>
        <w:pStyle w:val="BodyText"/>
        <w:numPr>
          <w:ilvl w:val="0"/>
          <w:numId w:val="23"/>
        </w:numPr>
      </w:pPr>
      <w:r>
        <w:t>The modifications are saved.</w:t>
      </w:r>
    </w:p>
    <w:p w:rsidR="0075486F" w:rsidRDefault="00A5211B" w:rsidP="0075486F">
      <w:pPr>
        <w:pStyle w:val="BodyText"/>
        <w:numPr>
          <w:ilvl w:val="0"/>
          <w:numId w:val="23"/>
        </w:numPr>
      </w:pPr>
      <w:r>
        <w:t>Deleted</w:t>
      </w:r>
      <w:r w:rsidR="00A01E6B">
        <w:t xml:space="preserve"> </w:t>
      </w:r>
      <w:r w:rsidR="0075486F">
        <w:t>user has no longer access to the web based application.</w:t>
      </w:r>
    </w:p>
    <w:p w:rsidR="00E211E8" w:rsidRPr="002518DB" w:rsidRDefault="00E211E8" w:rsidP="00E211E8">
      <w:pPr>
        <w:pStyle w:val="BodyText"/>
      </w:pPr>
      <w:r>
        <w:t>Extensions:</w:t>
      </w:r>
      <w:r w:rsidR="00A02269">
        <w:t xml:space="preserve"> Block User</w:t>
      </w:r>
      <w:bookmarkStart w:id="5" w:name="_GoBack"/>
      <w:bookmarkEnd w:id="5"/>
    </w:p>
    <w:p w:rsidR="0075486F" w:rsidRDefault="0075486F" w:rsidP="0075486F">
      <w:pPr>
        <w:pStyle w:val="BodyText"/>
      </w:pPr>
    </w:p>
    <w:p w:rsidR="00823415" w:rsidRPr="0075486F" w:rsidRDefault="00823415" w:rsidP="0075486F">
      <w:pPr>
        <w:pStyle w:val="BodyText"/>
      </w:pPr>
    </w:p>
    <w:p w:rsidR="0075486F" w:rsidRDefault="0075486F" w:rsidP="0075486F">
      <w:pPr>
        <w:pStyle w:val="BodyText"/>
      </w:pPr>
      <w:r>
        <w:t xml:space="preserve">Use case: </w:t>
      </w:r>
      <w:r w:rsidR="005669A2">
        <w:t>Register</w:t>
      </w:r>
      <w:r w:rsidR="00E211E8">
        <w:t>/Create Account</w:t>
      </w:r>
    </w:p>
    <w:p w:rsidR="0075486F" w:rsidRDefault="0075486F" w:rsidP="0075486F">
      <w:pPr>
        <w:pStyle w:val="BodyText"/>
      </w:pPr>
      <w:r>
        <w:t>Level: user-goal level</w:t>
      </w:r>
    </w:p>
    <w:p w:rsidR="0075486F" w:rsidRDefault="0075486F" w:rsidP="0075486F">
      <w:pPr>
        <w:pStyle w:val="BodyText"/>
      </w:pPr>
      <w:r>
        <w:t>Primary actor: User</w:t>
      </w:r>
    </w:p>
    <w:p w:rsidR="0075486F" w:rsidRDefault="0075486F" w:rsidP="0075486F">
      <w:pPr>
        <w:pStyle w:val="BodyText"/>
      </w:pPr>
      <w:r>
        <w:t>Precondition: None</w:t>
      </w:r>
    </w:p>
    <w:p w:rsidR="0075486F" w:rsidRDefault="0075486F" w:rsidP="0075486F">
      <w:pPr>
        <w:pStyle w:val="BodyText"/>
      </w:pPr>
      <w:r>
        <w:t>Main success scenario:</w:t>
      </w:r>
    </w:p>
    <w:p w:rsidR="0075486F" w:rsidRDefault="0075486F" w:rsidP="0075486F">
      <w:pPr>
        <w:pStyle w:val="BodyText"/>
        <w:numPr>
          <w:ilvl w:val="0"/>
          <w:numId w:val="23"/>
        </w:numPr>
      </w:pPr>
      <w:r>
        <w:t>User accesses the web based application main page.</w:t>
      </w:r>
    </w:p>
    <w:p w:rsidR="0075486F" w:rsidRDefault="0075486F" w:rsidP="0075486F">
      <w:pPr>
        <w:pStyle w:val="BodyText"/>
        <w:numPr>
          <w:ilvl w:val="0"/>
          <w:numId w:val="23"/>
        </w:numPr>
      </w:pPr>
      <w:r>
        <w:t>User chooses to create an account</w:t>
      </w:r>
    </w:p>
    <w:p w:rsidR="0075486F" w:rsidRDefault="0075486F" w:rsidP="0075486F">
      <w:pPr>
        <w:pStyle w:val="BodyText"/>
        <w:numPr>
          <w:ilvl w:val="0"/>
          <w:numId w:val="23"/>
        </w:numPr>
      </w:pPr>
      <w:r>
        <w:t>User provides an username and a password</w:t>
      </w:r>
    </w:p>
    <w:p w:rsidR="0075486F" w:rsidRDefault="0075486F" w:rsidP="0075486F">
      <w:pPr>
        <w:pStyle w:val="BodyText"/>
        <w:numPr>
          <w:ilvl w:val="0"/>
          <w:numId w:val="23"/>
        </w:numPr>
      </w:pPr>
      <w:r>
        <w:t>User’s username and password are saved into the application’s database</w:t>
      </w:r>
    </w:p>
    <w:p w:rsidR="00E211E8" w:rsidRDefault="00E211E8" w:rsidP="00E211E8">
      <w:pPr>
        <w:pStyle w:val="BodyText"/>
      </w:pPr>
      <w:r>
        <w:t>Extensions:</w:t>
      </w:r>
    </w:p>
    <w:p w:rsidR="00E211E8" w:rsidRDefault="00E211E8" w:rsidP="00E211E8">
      <w:pPr>
        <w:pStyle w:val="BodyText"/>
        <w:numPr>
          <w:ilvl w:val="0"/>
          <w:numId w:val="24"/>
        </w:numPr>
      </w:pPr>
      <w:r>
        <w:t>Cancel operation</w:t>
      </w:r>
    </w:p>
    <w:p w:rsidR="00E211E8" w:rsidRPr="002518DB" w:rsidRDefault="00E211E8" w:rsidP="00E211E8">
      <w:pPr>
        <w:pStyle w:val="BodyText"/>
        <w:numPr>
          <w:ilvl w:val="0"/>
          <w:numId w:val="24"/>
        </w:numPr>
      </w:pPr>
      <w:r>
        <w:t>Message for failed operation</w:t>
      </w:r>
    </w:p>
    <w:p w:rsidR="002518DB" w:rsidRDefault="002518DB" w:rsidP="002518DB">
      <w:pPr>
        <w:pStyle w:val="BodyText"/>
      </w:pPr>
    </w:p>
    <w:p w:rsidR="00823415" w:rsidRDefault="00823415" w:rsidP="002518DB">
      <w:pPr>
        <w:pStyle w:val="BodyText"/>
      </w:pPr>
    </w:p>
    <w:p w:rsidR="002518DB" w:rsidRDefault="002518DB" w:rsidP="002518DB">
      <w:pPr>
        <w:pStyle w:val="BodyText"/>
      </w:pPr>
      <w:r>
        <w:t xml:space="preserve">Use case: </w:t>
      </w:r>
      <w:r w:rsidR="00480CB5">
        <w:t>View commen</w:t>
      </w:r>
      <w:r w:rsidR="008340C8">
        <w:t>ts</w:t>
      </w:r>
      <w:r w:rsidR="005669A2">
        <w:t xml:space="preserve"> of recipe</w:t>
      </w:r>
    </w:p>
    <w:p w:rsidR="002518DB" w:rsidRDefault="002518DB" w:rsidP="002518DB">
      <w:pPr>
        <w:pStyle w:val="BodyText"/>
      </w:pPr>
      <w:r>
        <w:t>Level: user-goal level</w:t>
      </w:r>
    </w:p>
    <w:p w:rsidR="002518DB" w:rsidRDefault="002518DB" w:rsidP="002518DB">
      <w:pPr>
        <w:pStyle w:val="BodyText"/>
      </w:pPr>
      <w:r>
        <w:lastRenderedPageBreak/>
        <w:t>Primary actor: User</w:t>
      </w:r>
    </w:p>
    <w:p w:rsidR="002518DB" w:rsidRDefault="002518DB" w:rsidP="002518DB">
      <w:pPr>
        <w:pStyle w:val="BodyText"/>
      </w:pPr>
      <w:r>
        <w:t>Precondition: Login</w:t>
      </w:r>
    </w:p>
    <w:p w:rsidR="002518DB" w:rsidRDefault="002518DB" w:rsidP="002518DB">
      <w:pPr>
        <w:pStyle w:val="BodyText"/>
      </w:pPr>
      <w:r>
        <w:t>Main success scenario:</w:t>
      </w:r>
    </w:p>
    <w:p w:rsidR="0075486F" w:rsidRDefault="0075486F" w:rsidP="0075486F">
      <w:pPr>
        <w:pStyle w:val="BodyText"/>
        <w:numPr>
          <w:ilvl w:val="0"/>
          <w:numId w:val="23"/>
        </w:numPr>
      </w:pPr>
      <w:r>
        <w:t>User accesses the web based application main page.</w:t>
      </w:r>
    </w:p>
    <w:p w:rsidR="002518DB" w:rsidRDefault="0075486F" w:rsidP="002518DB">
      <w:pPr>
        <w:pStyle w:val="BodyText"/>
        <w:numPr>
          <w:ilvl w:val="0"/>
          <w:numId w:val="23"/>
        </w:numPr>
      </w:pPr>
      <w:r>
        <w:t>User logins onto the web based application successfully.</w:t>
      </w:r>
    </w:p>
    <w:p w:rsidR="0075486F" w:rsidRDefault="0075486F" w:rsidP="002518DB">
      <w:pPr>
        <w:pStyle w:val="BodyText"/>
        <w:numPr>
          <w:ilvl w:val="0"/>
          <w:numId w:val="23"/>
        </w:numPr>
      </w:pPr>
      <w:r>
        <w:t>User chooses recipe</w:t>
      </w:r>
    </w:p>
    <w:p w:rsidR="0075486F" w:rsidRDefault="0075486F" w:rsidP="002518DB">
      <w:pPr>
        <w:pStyle w:val="BodyText"/>
        <w:numPr>
          <w:ilvl w:val="0"/>
          <w:numId w:val="23"/>
        </w:numPr>
      </w:pPr>
      <w:r>
        <w:t xml:space="preserve">User </w:t>
      </w:r>
      <w:r w:rsidR="008340C8">
        <w:t>views comments</w:t>
      </w:r>
    </w:p>
    <w:p w:rsidR="0075486F" w:rsidRDefault="005669A2" w:rsidP="002518DB">
      <w:pPr>
        <w:pStyle w:val="BodyText"/>
        <w:numPr>
          <w:ilvl w:val="0"/>
          <w:numId w:val="23"/>
        </w:numPr>
      </w:pPr>
      <w:r>
        <w:t>Us</w:t>
      </w:r>
      <w:r w:rsidR="008340C8">
        <w:t>er may or may not leave a comment</w:t>
      </w:r>
    </w:p>
    <w:p w:rsidR="00E211E8" w:rsidRDefault="00E211E8" w:rsidP="00E211E8">
      <w:pPr>
        <w:pStyle w:val="BodyText"/>
      </w:pPr>
      <w:r>
        <w:t>Extensions:</w:t>
      </w:r>
      <w:r w:rsidR="00270F97">
        <w:t xml:space="preserve"> Message for failed operation</w:t>
      </w:r>
    </w:p>
    <w:p w:rsidR="0075486F" w:rsidRPr="002518DB" w:rsidRDefault="0075486F" w:rsidP="0075486F">
      <w:pPr>
        <w:pStyle w:val="BodyText"/>
        <w:ind w:left="1440"/>
      </w:pP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6"/>
    </w:p>
    <w:p w:rsidR="008C4393" w:rsidRPr="002518DB" w:rsidRDefault="00E211E8" w:rsidP="002518DB">
      <w:pPr>
        <w:pStyle w:val="InfoBlue"/>
        <w:ind w:left="0"/>
        <w:rPr>
          <w:i w:val="0"/>
        </w:rPr>
      </w:pPr>
      <w:r>
        <w:rPr>
          <w:i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8.75pt">
            <v:imagedata r:id="rId8" o:title="UseCaseCook"/>
          </v:shape>
        </w:pict>
      </w:r>
    </w:p>
    <w:sectPr w:rsidR="008C4393" w:rsidRPr="002518DB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466" w:rsidRDefault="002B5466">
      <w:pPr>
        <w:spacing w:line="240" w:lineRule="auto"/>
      </w:pPr>
      <w:r>
        <w:separator/>
      </w:r>
    </w:p>
  </w:endnote>
  <w:endnote w:type="continuationSeparator" w:id="0">
    <w:p w:rsidR="002B5466" w:rsidRDefault="002B54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962DED">
              <w:t>&lt;Company Name&gt;</w:t>
            </w:r>
          </w:fldSimple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962DED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962DED">
            <w:rPr>
              <w:rStyle w:val="PageNumber"/>
              <w:noProof/>
            </w:rPr>
            <w:t>5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466" w:rsidRDefault="002B5466">
      <w:pPr>
        <w:spacing w:line="240" w:lineRule="auto"/>
      </w:pPr>
      <w:r>
        <w:separator/>
      </w:r>
    </w:p>
  </w:footnote>
  <w:footnote w:type="continuationSeparator" w:id="0">
    <w:p w:rsidR="002B5466" w:rsidRDefault="002B54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93" w:rsidRPr="00DD1FE4" w:rsidRDefault="00DD1FE4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</w:rPr>
    </w:pPr>
    <w:r w:rsidRPr="00DD1FE4">
      <w:rPr>
        <w:rFonts w:ascii="Arial" w:hAnsi="Arial" w:cs="Arial"/>
        <w:b/>
        <w:sz w:val="36"/>
        <w:szCs w:val="36"/>
      </w:rPr>
      <w:t>Andreea Sabina Lazaroiu</w:t>
    </w:r>
  </w:p>
  <w:p w:rsidR="00DD1FE4" w:rsidRPr="00DD1FE4" w:rsidRDefault="00DD1FE4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</w:rPr>
    </w:pPr>
    <w:r w:rsidRPr="00DD1FE4">
      <w:rPr>
        <w:rFonts w:ascii="Arial" w:hAnsi="Arial" w:cs="Arial"/>
        <w:b/>
        <w:sz w:val="36"/>
        <w:szCs w:val="36"/>
      </w:rPr>
      <w:t>30432</w:t>
    </w: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96A94">
      <w:tc>
        <w:tcPr>
          <w:tcW w:w="6379" w:type="dxa"/>
        </w:tcPr>
        <w:p w:rsidR="00296A94" w:rsidRDefault="00296A94" w:rsidP="00296A94">
          <w:r>
            <w:t>Cooking Recipe Rating Web based Applic</w:t>
          </w:r>
          <w:r w:rsidR="00641B69">
            <w:t>a</w:t>
          </w:r>
          <w:r>
            <w:t>tion</w:t>
          </w:r>
        </w:p>
      </w:tc>
      <w:tc>
        <w:tcPr>
          <w:tcW w:w="3179" w:type="dxa"/>
        </w:tcPr>
        <w:p w:rsidR="00296A94" w:rsidRDefault="00F82086" w:rsidP="00296A9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2</w:t>
          </w:r>
          <w:r w:rsidR="00296A94">
            <w:t>.0</w:t>
          </w:r>
        </w:p>
      </w:tc>
    </w:tr>
    <w:tr w:rsidR="00296A94">
      <w:tc>
        <w:tcPr>
          <w:tcW w:w="6379" w:type="dxa"/>
        </w:tcPr>
        <w:p w:rsidR="00296A94" w:rsidRDefault="00296A94" w:rsidP="00296A94">
          <w:r>
            <w:t>Use-Case Model</w:t>
          </w:r>
        </w:p>
      </w:tc>
      <w:tc>
        <w:tcPr>
          <w:tcW w:w="3179" w:type="dxa"/>
        </w:tcPr>
        <w:p w:rsidR="00296A94" w:rsidRDefault="00F82086" w:rsidP="000647A4">
          <w:r>
            <w:t xml:space="preserve">  Date:  &lt;16/05</w:t>
          </w:r>
          <w:r w:rsidR="000647A4">
            <w:t>/18</w:t>
          </w:r>
          <w:r w:rsidR="00296A94">
            <w:t>&gt;</w:t>
          </w:r>
        </w:p>
      </w:tc>
    </w:tr>
    <w:tr w:rsidR="00296A94">
      <w:tc>
        <w:tcPr>
          <w:tcW w:w="9558" w:type="dxa"/>
          <w:gridSpan w:val="2"/>
        </w:tcPr>
        <w:p w:rsidR="00296A94" w:rsidRDefault="00296A94" w:rsidP="00296A94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3F4940"/>
    <w:multiLevelType w:val="hybridMultilevel"/>
    <w:tmpl w:val="9B9C31B2"/>
    <w:lvl w:ilvl="0" w:tplc="E4AEA3A6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9704572"/>
    <w:multiLevelType w:val="hybridMultilevel"/>
    <w:tmpl w:val="5A061974"/>
    <w:lvl w:ilvl="0" w:tplc="81145A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8"/>
  </w:num>
  <w:num w:numId="22">
    <w:abstractNumId w:val="8"/>
  </w:num>
  <w:num w:numId="23">
    <w:abstractNumId w:val="3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647A4"/>
    <w:rsid w:val="00080CF9"/>
    <w:rsid w:val="000916B9"/>
    <w:rsid w:val="001E12A3"/>
    <w:rsid w:val="002518DB"/>
    <w:rsid w:val="00270F97"/>
    <w:rsid w:val="00296A94"/>
    <w:rsid w:val="002B5466"/>
    <w:rsid w:val="002D02EB"/>
    <w:rsid w:val="0033267E"/>
    <w:rsid w:val="00343A56"/>
    <w:rsid w:val="00372A4F"/>
    <w:rsid w:val="003F1499"/>
    <w:rsid w:val="00480CB5"/>
    <w:rsid w:val="0056530F"/>
    <w:rsid w:val="005669A2"/>
    <w:rsid w:val="00570E86"/>
    <w:rsid w:val="00592EE9"/>
    <w:rsid w:val="00641B69"/>
    <w:rsid w:val="00664E4B"/>
    <w:rsid w:val="006C543D"/>
    <w:rsid w:val="0075486F"/>
    <w:rsid w:val="00823415"/>
    <w:rsid w:val="008340C8"/>
    <w:rsid w:val="008C4393"/>
    <w:rsid w:val="0090593F"/>
    <w:rsid w:val="00962DED"/>
    <w:rsid w:val="00A01E6B"/>
    <w:rsid w:val="00A02269"/>
    <w:rsid w:val="00A43C92"/>
    <w:rsid w:val="00A5211B"/>
    <w:rsid w:val="00C709E3"/>
    <w:rsid w:val="00CE3E06"/>
    <w:rsid w:val="00D047E9"/>
    <w:rsid w:val="00D720D3"/>
    <w:rsid w:val="00DD1FE4"/>
    <w:rsid w:val="00E17A40"/>
    <w:rsid w:val="00E211E8"/>
    <w:rsid w:val="00EE4912"/>
    <w:rsid w:val="00F13933"/>
    <w:rsid w:val="00F82086"/>
    <w:rsid w:val="00FE0E88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86BC849-DDA3-4A69-99A2-12F3AB5F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50</TotalTime>
  <Pages>5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Lazaroiu Andreea</cp:lastModifiedBy>
  <cp:revision>27</cp:revision>
  <cp:lastPrinted>2018-05-16T15:01:00Z</cp:lastPrinted>
  <dcterms:created xsi:type="dcterms:W3CDTF">2010-02-24T09:14:00Z</dcterms:created>
  <dcterms:modified xsi:type="dcterms:W3CDTF">2018-05-16T15:01:00Z</dcterms:modified>
</cp:coreProperties>
</file>
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B90E27" w:rsidRDefault="00B246B2">
      <w:pPr>
        <w:pStyle w:val="Title"/>
        <w:jc w:val="right"/>
        <w:rPr>
          <w:rFonts w:ascii="Times New Roman" w:hAnsi="Times New Roman"/>
        </w:rPr>
      </w:pPr>
      <w:r>
        <w:t>Cooking Recipe Rating Web based Application</w:t>
      </w:r>
    </w:p>
    <w:p w:rsidR="0085257A" w:rsidRPr="00B90E27" w:rsidRDefault="003E091B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B90E27" w:rsidRDefault="003E51E3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&lt;2</w:t>
      </w:r>
      <w:r w:rsidR="0085257A" w:rsidRPr="00B90E27">
        <w:rPr>
          <w:rFonts w:ascii="Times New Roman" w:hAnsi="Times New Roman"/>
          <w:sz w:val="28"/>
        </w:rPr>
        <w:t>.0&gt;</w:t>
      </w:r>
    </w:p>
    <w:p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&lt;22/03/18</w:t>
            </w:r>
            <w:r w:rsidR="0085257A" w:rsidRPr="00B90E27">
              <w:t>&gt;</w:t>
            </w:r>
          </w:p>
        </w:tc>
        <w:tc>
          <w:tcPr>
            <w:tcW w:w="1152" w:type="dxa"/>
          </w:tcPr>
          <w:p w:rsidR="0085257A" w:rsidRPr="00B90E27" w:rsidRDefault="0044398D">
            <w:pPr>
              <w:pStyle w:val="Tabletext"/>
            </w:pPr>
            <w:r>
              <w:t>&lt;1.0</w:t>
            </w:r>
            <w:r w:rsidR="0085257A" w:rsidRPr="00B90E27">
              <w:t>&gt;</w:t>
            </w:r>
          </w:p>
        </w:tc>
        <w:tc>
          <w:tcPr>
            <w:tcW w:w="3744" w:type="dxa"/>
          </w:tcPr>
          <w:p w:rsidR="0085257A" w:rsidRPr="00B90E27" w:rsidRDefault="0044398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85257A" w:rsidRPr="00B90E27" w:rsidRDefault="0044398D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3E51E3">
            <w:pPr>
              <w:pStyle w:val="Tabletext"/>
            </w:pPr>
            <w:r>
              <w:t>&lt;16/05/18&gt;</w:t>
            </w:r>
          </w:p>
        </w:tc>
        <w:tc>
          <w:tcPr>
            <w:tcW w:w="1152" w:type="dxa"/>
          </w:tcPr>
          <w:p w:rsidR="0085257A" w:rsidRPr="00B90E27" w:rsidRDefault="003E51E3">
            <w:pPr>
              <w:pStyle w:val="Tabletext"/>
            </w:pPr>
            <w:r>
              <w:t>&lt;2.0&gt;</w:t>
            </w:r>
          </w:p>
        </w:tc>
        <w:tc>
          <w:tcPr>
            <w:tcW w:w="3744" w:type="dxa"/>
          </w:tcPr>
          <w:p w:rsidR="0085257A" w:rsidRPr="00B90E27" w:rsidRDefault="003E51E3">
            <w:pPr>
              <w:pStyle w:val="Tabletext"/>
            </w:pPr>
            <w:r>
              <w:t>Second Version: Reviewed and Updated</w:t>
            </w:r>
          </w:p>
        </w:tc>
        <w:tc>
          <w:tcPr>
            <w:tcW w:w="2304" w:type="dxa"/>
          </w:tcPr>
          <w:p w:rsidR="0085257A" w:rsidRPr="00B90E27" w:rsidRDefault="003E51E3">
            <w:pPr>
              <w:pStyle w:val="Tabletext"/>
            </w:pPr>
            <w:r>
              <w:t>Andreea Lazaroiu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821E5D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A66ACE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4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 w:rsidR="006B68ED">
        <w:rPr>
          <w:noProof/>
        </w:rPr>
        <w:t>5</w:t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5</w:t>
      </w:r>
      <w:r>
        <w:rPr>
          <w:noProof/>
        </w:rPr>
        <w:fldChar w:fldCharType="end"/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 w:rsidR="006D2888">
        <w:rPr>
          <w:noProof/>
        </w:rPr>
        <w:t>6</w:t>
      </w:r>
    </w:p>
    <w:p w:rsidR="006C5FBF" w:rsidRPr="00821E5D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6C5FBF" w:rsidRPr="00821E5D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821E5D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 w:rsidR="00A66ACE"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:rsidR="00257ACC" w:rsidRDefault="00257ACC" w:rsidP="00257ACC">
      <w:pPr>
        <w:pStyle w:val="BodyText"/>
        <w:ind w:firstLine="720"/>
      </w:pPr>
      <w:bookmarkStart w:id="8" w:name="_Toc456598588"/>
      <w:bookmarkStart w:id="9" w:name="_Toc456600919"/>
      <w:bookmarkStart w:id="10" w:name="_Toc316556902"/>
    </w:p>
    <w:p w:rsidR="00257ACC" w:rsidRPr="00257ACC" w:rsidRDefault="00257ACC" w:rsidP="00257ACC">
      <w:pPr>
        <w:pStyle w:val="BodyText"/>
        <w:ind w:firstLine="720"/>
      </w:pPr>
      <w:r>
        <w:t xml:space="preserve">The purpose of this document is to collect, analyze and define high-level needs and features of the </w:t>
      </w:r>
      <w:r w:rsidR="007A6D08">
        <w:t>CRR</w:t>
      </w:r>
      <w:r>
        <w:t xml:space="preserve"> Web based application. It focuses on the capabilities needed by the stakeholders and the target users, and why these needs exist. The details of how the </w:t>
      </w:r>
      <w:r w:rsidR="007A6D08">
        <w:t>CRR</w:t>
      </w:r>
      <w:r>
        <w:t xml:space="preserve"> System fulfills these needs are detailed in the use-case and supplementary specifications.</w:t>
      </w:r>
    </w:p>
    <w:p w:rsidR="0085257A" w:rsidRDefault="0085257A">
      <w:pPr>
        <w:pStyle w:val="Heading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:rsidR="007A6D08" w:rsidRPr="007A6D08" w:rsidRDefault="007A6D08" w:rsidP="007A6D08"/>
    <w:p w:rsidR="00257ACC" w:rsidRPr="00257ACC" w:rsidRDefault="007A6D08" w:rsidP="007A6D08">
      <w:pPr>
        <w:ind w:left="720" w:firstLine="720"/>
      </w:pPr>
      <w:r>
        <w:t xml:space="preserve">This Vision Document applies to the CRR Web based application (CWBA), which will be developed to work on the web platform. The CWBA will provide a way for people to be in a community and share cooking recipes. </w:t>
      </w:r>
    </w:p>
    <w:p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:rsidR="007A6D08" w:rsidRDefault="007A6D08" w:rsidP="007A6D08"/>
    <w:p w:rsidR="007A6D08" w:rsidRDefault="007A6D08" w:rsidP="007A6D08">
      <w:pPr>
        <w:numPr>
          <w:ilvl w:val="0"/>
          <w:numId w:val="31"/>
        </w:numPr>
      </w:pPr>
      <w:r>
        <w:t>CRR – Cooking Recipe Rating</w:t>
      </w:r>
    </w:p>
    <w:p w:rsidR="007A6D08" w:rsidRDefault="007A6D08" w:rsidP="007A6D08">
      <w:pPr>
        <w:numPr>
          <w:ilvl w:val="0"/>
          <w:numId w:val="31"/>
        </w:numPr>
      </w:pPr>
      <w:r>
        <w:t>CWBA – CRR Web based Application</w:t>
      </w:r>
    </w:p>
    <w:p w:rsidR="007A6D08" w:rsidRDefault="007A6D08" w:rsidP="00893236">
      <w:pPr>
        <w:ind w:left="1080"/>
      </w:pPr>
    </w:p>
    <w:p w:rsidR="007A6D08" w:rsidRPr="00893236" w:rsidRDefault="00893236" w:rsidP="007A6D08">
      <w:pPr>
        <w:ind w:left="720"/>
        <w:rPr>
          <w:rStyle w:val="Hyperlink"/>
        </w:rPr>
      </w:pPr>
      <w:r>
        <w:fldChar w:fldCharType="begin"/>
      </w:r>
      <w:r>
        <w:instrText xml:space="preserve"> HYPERLINK "Project_Glossary.docx" </w:instrText>
      </w:r>
      <w:r>
        <w:fldChar w:fldCharType="separate"/>
      </w:r>
      <w:r w:rsidRPr="00893236">
        <w:rPr>
          <w:rStyle w:val="Hyperlink"/>
        </w:rPr>
        <w:t>Project_Glossary.docx</w:t>
      </w:r>
    </w:p>
    <w:bookmarkStart w:id="14" w:name="_Toc456598590"/>
    <w:bookmarkStart w:id="15" w:name="_Toc456600921"/>
    <w:bookmarkStart w:id="16" w:name="_Toc316556904"/>
    <w:p w:rsidR="0085257A" w:rsidRDefault="0089323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fldChar w:fldCharType="end"/>
      </w:r>
      <w:r w:rsidR="0085257A"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:rsidR="002B4FDF" w:rsidRDefault="002B4FDF" w:rsidP="002B4FDF"/>
    <w:p w:rsidR="002B4FDF" w:rsidRDefault="00A70C4E" w:rsidP="002B4FDF">
      <w:pPr>
        <w:ind w:left="720"/>
      </w:pPr>
      <w:hyperlink r:id="rId13" w:history="1">
        <w:r w:rsidR="002B4FDF" w:rsidRPr="00471A2E">
          <w:rPr>
            <w:rStyle w:val="Hyperlink"/>
          </w:rPr>
          <w:t>http://nevonprojects.com/cooking-recipe-rating-based-on-sentiment-analysis/</w:t>
        </w:r>
      </w:hyperlink>
    </w:p>
    <w:p w:rsidR="002B4FDF" w:rsidRDefault="00A70C4E" w:rsidP="002B4FDF">
      <w:pPr>
        <w:ind w:left="720"/>
      </w:pPr>
      <w:hyperlink r:id="rId14" w:history="1">
        <w:r w:rsidR="002B4FDF" w:rsidRPr="00471A2E">
          <w:rPr>
            <w:rStyle w:val="Hyperlink"/>
          </w:rPr>
          <w:t>https://www.slideshare.net/sruthisagili/electronic-renal-dialysis-patient-management-network-vision-document</w:t>
        </w:r>
      </w:hyperlink>
    </w:p>
    <w:p w:rsidR="002B4FDF" w:rsidRDefault="00A70C4E" w:rsidP="002B4FDF">
      <w:pPr>
        <w:ind w:left="720"/>
        <w:rPr>
          <w:rStyle w:val="Hyperlink"/>
        </w:rPr>
      </w:pPr>
      <w:hyperlink r:id="rId15" w:history="1">
        <w:r w:rsidR="002B4FDF" w:rsidRPr="00471A2E">
          <w:rPr>
            <w:rStyle w:val="Hyperlink"/>
          </w:rPr>
          <w:t>https://en.wikipedia.org/wiki/WebPlatform</w:t>
        </w:r>
      </w:hyperlink>
    </w:p>
    <w:p w:rsidR="000629DE" w:rsidRPr="000629DE" w:rsidRDefault="00A70C4E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6" w:history="1">
        <w:r w:rsidR="000629DE" w:rsidRPr="000629DE">
          <w:rPr>
            <w:rStyle w:val="Hyperlink"/>
            <w:szCs w:val="28"/>
          </w:rPr>
          <w:t>http://ieeexplore.ieee.org/document/7754131/</w:t>
        </w:r>
      </w:hyperlink>
    </w:p>
    <w:p w:rsidR="000629DE" w:rsidRDefault="00A70C4E" w:rsidP="000629DE">
      <w:pPr>
        <w:widowControl/>
        <w:suppressAutoHyphens/>
        <w:spacing w:line="240" w:lineRule="auto"/>
        <w:ind w:left="720"/>
        <w:rPr>
          <w:szCs w:val="28"/>
        </w:rPr>
      </w:pPr>
      <w:hyperlink r:id="rId17" w:history="1">
        <w:r w:rsidR="000629DE" w:rsidRPr="002F4937">
          <w:rPr>
            <w:rStyle w:val="Hyperlink"/>
            <w:szCs w:val="28"/>
          </w:rPr>
          <w:t>http://ieeexplore.ieee.org/document/7778967/</w:t>
        </w:r>
      </w:hyperlink>
    </w:p>
    <w:p w:rsidR="000629DE" w:rsidRPr="000629DE" w:rsidRDefault="000629DE" w:rsidP="000629DE">
      <w:pPr>
        <w:widowControl/>
        <w:suppressAutoHyphens/>
        <w:spacing w:line="240" w:lineRule="auto"/>
        <w:ind w:left="720"/>
        <w:rPr>
          <w:rFonts w:cs="Calibri"/>
          <w:color w:val="000000"/>
          <w:szCs w:val="28"/>
        </w:rPr>
      </w:pPr>
    </w:p>
    <w:p w:rsidR="000629DE" w:rsidRDefault="000629DE" w:rsidP="002B4FDF">
      <w:pPr>
        <w:ind w:left="720"/>
      </w:pPr>
    </w:p>
    <w:p w:rsidR="002B4FDF" w:rsidRPr="002B4FDF" w:rsidRDefault="002B4FDF" w:rsidP="000C7A0F"/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:rsidR="0085257A" w:rsidRDefault="0085257A" w:rsidP="00F669DB">
      <w:pPr>
        <w:pStyle w:val="InfoBlue"/>
        <w:rPr>
          <w:i w:val="0"/>
          <w:color w:val="auto"/>
        </w:rPr>
      </w:pPr>
    </w:p>
    <w:p w:rsidR="00A40EA5" w:rsidRPr="00A40EA5" w:rsidRDefault="00A40EA5" w:rsidP="00E42ADE">
      <w:pPr>
        <w:pStyle w:val="BodyText"/>
        <w:ind w:firstLine="720"/>
      </w:pPr>
      <w:r>
        <w:t xml:space="preserve">The remaining section of this document will outline the positioning statement, product positioning stakeholder and user descriptions, user summary, user environment and product </w:t>
      </w:r>
      <w:r w:rsidR="00E42ADE">
        <w:t>requirements.</w:t>
      </w: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people not being able to find good cooking recipes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BC7FF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the confidence in starting to cook at home 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that people no longer eat at home and choose to order food or eat at different restaurants even though in the end they lose at other aspects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BC7FFA" w:rsidRDefault="00BC7FFA" w:rsidP="00F669DB">
            <w:pPr>
              <w:pStyle w:val="InfoBlue"/>
              <w:rPr>
                <w:i w:val="0"/>
                <w:color w:val="auto"/>
              </w:rPr>
            </w:pPr>
            <w:proofErr w:type="gramStart"/>
            <w:r>
              <w:rPr>
                <w:i w:val="0"/>
                <w:color w:val="auto"/>
              </w:rPr>
              <w:t>a</w:t>
            </w:r>
            <w:proofErr w:type="gramEnd"/>
            <w:r>
              <w:rPr>
                <w:i w:val="0"/>
                <w:color w:val="auto"/>
              </w:rPr>
              <w:t xml:space="preserve"> simple web based application that can be easily used by all kinds of people. The product will provide users with qualitative cooking information and also a mean to express their feelings about the information</w:t>
            </w:r>
          </w:p>
        </w:tc>
      </w:tr>
    </w:tbl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Any kind of people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Have difficulty in cooking by themselves or just want to experiment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D5146A">
            <w:pPr>
              <w:pStyle w:val="BodyText"/>
              <w:keepNext/>
              <w:ind w:left="72"/>
            </w:pPr>
            <w:r>
              <w:t>The CWBA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85257A" w:rsidP="00D5146A">
            <w:pPr>
              <w:pStyle w:val="InfoBlue"/>
              <w:rPr>
                <w:i w:val="0"/>
                <w:color w:val="auto"/>
              </w:rPr>
            </w:pPr>
            <w:r w:rsidRPr="00821E5D">
              <w:t xml:space="preserve"> </w:t>
            </w:r>
            <w:r w:rsidR="00D5146A">
              <w:rPr>
                <w:i w:val="0"/>
                <w:color w:val="auto"/>
              </w:rPr>
              <w:t>Is a software application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Provides the ability to search and rate easily through cooking recipes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Buying different books for only one recipe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D5146A" w:rsidRDefault="00D5146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Provides users with means of also expressing their feelings about the cooking recipes, add coking recipes and search them. </w:t>
            </w:r>
          </w:p>
        </w:tc>
      </w:tr>
    </w:tbl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:rsidR="00F75625" w:rsidRDefault="00F75625" w:rsidP="00F75625">
      <w:pPr>
        <w:pStyle w:val="BodyText"/>
      </w:pPr>
    </w:p>
    <w:p w:rsidR="00F75625" w:rsidRDefault="00F75625" w:rsidP="00F75625">
      <w:pPr>
        <w:pStyle w:val="BodyText"/>
        <w:ind w:firstLine="720"/>
      </w:pPr>
      <w:r>
        <w:t>The target market segment includes all types</w:t>
      </w:r>
      <w:r w:rsidR="004574A4">
        <w:t xml:space="preserve"> of people regardless</w:t>
      </w:r>
      <w:r>
        <w:t xml:space="preserve"> the age, who possess a device that can access a web page. It has been a significantly growth of people that use the web platform to find information instead of buying books or by any other means.</w:t>
      </w:r>
    </w:p>
    <w:p w:rsidR="006B68ED" w:rsidRPr="00F75625" w:rsidRDefault="006B68ED" w:rsidP="00F75625">
      <w:pPr>
        <w:pStyle w:val="BodyText"/>
        <w:ind w:firstLine="720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:rsidR="0085257A" w:rsidRPr="00B90E27" w:rsidRDefault="0085257A" w:rsidP="00F669DB">
      <w:pPr>
        <w:pStyle w:val="InfoBlue"/>
      </w:pPr>
    </w:p>
    <w:tbl>
      <w:tblPr>
        <w:tblW w:w="9011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12"/>
        <w:gridCol w:w="2780"/>
        <w:gridCol w:w="4219"/>
      </w:tblGrid>
      <w:tr w:rsidR="0085257A" w:rsidRPr="00B90E27" w:rsidTr="006B68ED">
        <w:trPr>
          <w:trHeight w:val="487"/>
        </w:trPr>
        <w:tc>
          <w:tcPr>
            <w:tcW w:w="2012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78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4219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:rsidTr="006B68ED">
        <w:trPr>
          <w:trHeight w:val="1467"/>
        </w:trPr>
        <w:tc>
          <w:tcPr>
            <w:tcW w:w="2012" w:type="dxa"/>
          </w:tcPr>
          <w:p w:rsidR="00DC5C78" w:rsidRDefault="000948C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Database Administrator</w:t>
            </w:r>
          </w:p>
          <w:p w:rsidR="000948C3" w:rsidRPr="00DC5C78" w:rsidRDefault="000948C3" w:rsidP="00DC5C78">
            <w:pPr>
              <w:jc w:val="center"/>
            </w:pPr>
          </w:p>
        </w:tc>
        <w:tc>
          <w:tcPr>
            <w:tcW w:w="2780" w:type="dxa"/>
          </w:tcPr>
          <w:p w:rsidR="0085257A" w:rsidRPr="000948C3" w:rsidRDefault="000948C3" w:rsidP="00B86D4A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Administrator of the database with all the users registered </w:t>
            </w:r>
            <w:r w:rsidR="00B86D4A">
              <w:rPr>
                <w:i w:val="0"/>
                <w:color w:val="auto"/>
              </w:rPr>
              <w:t>to the system</w:t>
            </w:r>
          </w:p>
        </w:tc>
        <w:tc>
          <w:tcPr>
            <w:tcW w:w="4219" w:type="dxa"/>
          </w:tcPr>
          <w:p w:rsidR="000948C3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Creates and designs the database </w:t>
            </w:r>
          </w:p>
          <w:p w:rsidR="0085257A" w:rsidRDefault="000948C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changes in the database</w:t>
            </w:r>
          </w:p>
          <w:p w:rsidR="000948C3" w:rsidRDefault="000948C3" w:rsidP="000948C3">
            <w:pPr>
              <w:pStyle w:val="BodyText"/>
              <w:ind w:left="0"/>
            </w:pPr>
            <w:r>
              <w:t>Backs up and recovers the database</w:t>
            </w:r>
          </w:p>
          <w:p w:rsidR="000948C3" w:rsidRPr="000948C3" w:rsidRDefault="000948C3" w:rsidP="000948C3">
            <w:pPr>
              <w:pStyle w:val="BodyText"/>
              <w:ind w:left="0"/>
            </w:pPr>
          </w:p>
        </w:tc>
      </w:tr>
      <w:tr w:rsidR="00DC5C78" w:rsidRPr="00B90E27" w:rsidTr="006B68ED">
        <w:trPr>
          <w:trHeight w:val="1467"/>
        </w:trPr>
        <w:tc>
          <w:tcPr>
            <w:tcW w:w="2012" w:type="dxa"/>
          </w:tcPr>
          <w:p w:rsidR="00DC5C78" w:rsidRDefault="00DC5C78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Software Architect</w:t>
            </w:r>
          </w:p>
        </w:tc>
        <w:tc>
          <w:tcPr>
            <w:tcW w:w="2780" w:type="dxa"/>
          </w:tcPr>
          <w:p w:rsidR="00DC5C78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software architect is the primary lead in the development of the CWBA</w:t>
            </w:r>
          </w:p>
        </w:tc>
        <w:tc>
          <w:tcPr>
            <w:tcW w:w="4219" w:type="dxa"/>
          </w:tcPr>
          <w:p w:rsidR="00DC5C78" w:rsidRDefault="004574A4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Responsible for overall architecture of the system, and guides overall design and implementation of the system.</w:t>
            </w:r>
          </w:p>
        </w:tc>
      </w:tr>
      <w:tr w:rsidR="004574A4" w:rsidRPr="00B90E27" w:rsidTr="006B68ED">
        <w:trPr>
          <w:trHeight w:val="1467"/>
        </w:trPr>
        <w:tc>
          <w:tcPr>
            <w:tcW w:w="2012" w:type="dxa"/>
          </w:tcPr>
          <w:p w:rsidR="004574A4" w:rsidRDefault="004574A4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System Administrator </w:t>
            </w:r>
          </w:p>
        </w:tc>
        <w:tc>
          <w:tcPr>
            <w:tcW w:w="2780" w:type="dxa"/>
          </w:tcPr>
          <w:p w:rsidR="004574A4" w:rsidRDefault="00043253" w:rsidP="000948C3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Maintains the system</w:t>
            </w:r>
          </w:p>
        </w:tc>
        <w:tc>
          <w:tcPr>
            <w:tcW w:w="4219" w:type="dxa"/>
          </w:tcPr>
          <w:p w:rsidR="004574A4" w:rsidRDefault="00043253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Grants user access to the CWBA</w:t>
            </w:r>
          </w:p>
        </w:tc>
      </w:tr>
    </w:tbl>
    <w:p w:rsidR="0085257A" w:rsidRDefault="0085257A">
      <w:pPr>
        <w:pStyle w:val="Heading2"/>
        <w:rPr>
          <w:rFonts w:ascii="Times New Roman" w:hAnsi="Times New Roman"/>
        </w:rPr>
      </w:pPr>
      <w:bookmarkStart w:id="35" w:name="_Toc452813584"/>
      <w:bookmarkStart w:id="36" w:name="_Toc316556911"/>
      <w:r w:rsidRPr="00B90E27">
        <w:rPr>
          <w:rFonts w:ascii="Times New Roman" w:hAnsi="Times New Roman"/>
        </w:rPr>
        <w:t>User Summary</w:t>
      </w:r>
      <w:bookmarkEnd w:id="35"/>
      <w:bookmarkEnd w:id="36"/>
    </w:p>
    <w:p w:rsidR="006B68ED" w:rsidRPr="006B68ED" w:rsidRDefault="006B68ED" w:rsidP="006B68ED"/>
    <w:p w:rsidR="0085257A" w:rsidRPr="00B90E27" w:rsidRDefault="0085257A" w:rsidP="00F669DB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50"/>
        <w:gridCol w:w="1530"/>
        <w:gridCol w:w="3240"/>
        <w:gridCol w:w="2628"/>
      </w:tblGrid>
      <w:tr w:rsidR="0085257A" w:rsidRPr="00B90E27" w:rsidTr="00EC7BC9">
        <w:trPr>
          <w:trHeight w:val="418"/>
        </w:trPr>
        <w:tc>
          <w:tcPr>
            <w:tcW w:w="135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53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BF5EFA" w:rsidRPr="00BF5EFA" w:rsidTr="00EC7BC9">
        <w:trPr>
          <w:trHeight w:val="976"/>
        </w:trPr>
        <w:tc>
          <w:tcPr>
            <w:tcW w:w="135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The cooking recipes finders</w:t>
            </w:r>
          </w:p>
        </w:tc>
        <w:tc>
          <w:tcPr>
            <w:tcW w:w="153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Primary End user of the system</w:t>
            </w:r>
          </w:p>
        </w:tc>
        <w:tc>
          <w:tcPr>
            <w:tcW w:w="3240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Uses the application to search, add or rate cooking recipes.</w:t>
            </w:r>
          </w:p>
        </w:tc>
        <w:tc>
          <w:tcPr>
            <w:tcW w:w="2628" w:type="dxa"/>
          </w:tcPr>
          <w:p w:rsidR="0085257A" w:rsidRPr="00BF5EFA" w:rsidRDefault="00BF5EFA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  <w:tr w:rsidR="00EC7BC9" w:rsidRPr="00BF5EFA" w:rsidTr="00EC7BC9">
        <w:trPr>
          <w:trHeight w:val="976"/>
        </w:trPr>
        <w:tc>
          <w:tcPr>
            <w:tcW w:w="135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Application Administrator  </w:t>
            </w:r>
          </w:p>
        </w:tc>
        <w:tc>
          <w:tcPr>
            <w:tcW w:w="153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Is the administrator of the entire System</w:t>
            </w:r>
          </w:p>
        </w:tc>
        <w:tc>
          <w:tcPr>
            <w:tcW w:w="3240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Monitors the application</w:t>
            </w:r>
          </w:p>
        </w:tc>
        <w:tc>
          <w:tcPr>
            <w:tcW w:w="2628" w:type="dxa"/>
          </w:tcPr>
          <w:p w:rsidR="00EC7BC9" w:rsidRDefault="00EC7BC9" w:rsidP="00F669DB">
            <w:pPr>
              <w:pStyle w:val="InfoBlue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Self</w:t>
            </w:r>
          </w:p>
        </w:tc>
      </w:tr>
    </w:tbl>
    <w:p w:rsidR="0085257A" w:rsidRPr="00B90E27" w:rsidRDefault="0085257A">
      <w:pPr>
        <w:pStyle w:val="BodyText"/>
      </w:pPr>
    </w:p>
    <w:p w:rsidR="0085257A" w:rsidRPr="00B90E27" w:rsidRDefault="0085257A">
      <w:pPr>
        <w:pStyle w:val="Heading2"/>
        <w:rPr>
          <w:rFonts w:ascii="Times New Roman" w:hAnsi="Times New Roman"/>
        </w:rPr>
      </w:pPr>
      <w:bookmarkStart w:id="37" w:name="_Toc425054386"/>
      <w:bookmarkStart w:id="38" w:name="_Toc342757864"/>
      <w:bookmarkStart w:id="39" w:name="_Toc346297773"/>
      <w:bookmarkStart w:id="40" w:name="_Toc422186479"/>
      <w:bookmarkStart w:id="41" w:name="_Toc436203384"/>
      <w:bookmarkStart w:id="42" w:name="_Toc452813585"/>
      <w:bookmarkStart w:id="43" w:name="_Toc316556912"/>
      <w:r w:rsidRPr="00B90E27">
        <w:rPr>
          <w:rFonts w:ascii="Times New Roman" w:hAnsi="Times New Roman"/>
        </w:rPr>
        <w:t>User Environment</w:t>
      </w:r>
      <w:bookmarkEnd w:id="37"/>
      <w:bookmarkEnd w:id="38"/>
      <w:bookmarkEnd w:id="39"/>
      <w:bookmarkEnd w:id="40"/>
      <w:bookmarkEnd w:id="41"/>
      <w:bookmarkEnd w:id="42"/>
      <w:bookmarkEnd w:id="43"/>
    </w:p>
    <w:p w:rsidR="0085257A" w:rsidRDefault="0085257A" w:rsidP="00F669DB">
      <w:pPr>
        <w:pStyle w:val="InfoBlue"/>
      </w:pPr>
    </w:p>
    <w:p w:rsidR="00BD4AF2" w:rsidRDefault="00BD4AF2" w:rsidP="00BD4AF2">
      <w:pPr>
        <w:pStyle w:val="BodyText"/>
        <w:ind w:left="0" w:firstLine="720"/>
      </w:pPr>
      <w:r w:rsidRPr="00BD4AF2">
        <w:t>The CWB Application will be used by people, regardless of age. This application can be used from anywhere across the world as long as connection to the internet</w:t>
      </w:r>
      <w:r w:rsidR="00C3674D">
        <w:t xml:space="preserve"> exists</w:t>
      </w:r>
      <w:r w:rsidRPr="00BD4AF2">
        <w:t>.</w:t>
      </w:r>
    </w:p>
    <w:p w:rsidR="00BD4AF2" w:rsidRPr="00BD4AF2" w:rsidRDefault="00BD4AF2" w:rsidP="00BD4AF2">
      <w:pPr>
        <w:pStyle w:val="BodyText"/>
        <w:ind w:left="0" w:firstLine="720"/>
      </w:pPr>
      <w:r>
        <w:t>The entire development team consists of one person but this number can increase anytime. The web application can run on any kind of operating system. We will also a database application to create and design the database.</w:t>
      </w:r>
    </w:p>
    <w:p w:rsidR="00BD4AF2" w:rsidRPr="00BD4AF2" w:rsidRDefault="00BD4AF2" w:rsidP="00BD4AF2">
      <w:pPr>
        <w:pStyle w:val="BodyText"/>
        <w:ind w:left="0"/>
      </w:pPr>
    </w:p>
    <w:p w:rsidR="0085257A" w:rsidRPr="00B90E27" w:rsidRDefault="0085257A">
      <w:pPr>
        <w:pStyle w:val="Heading1"/>
        <w:rPr>
          <w:rFonts w:ascii="Times New Roman" w:hAnsi="Times New Roman"/>
        </w:rPr>
      </w:pPr>
      <w:bookmarkStart w:id="44" w:name="_Toc436203408"/>
      <w:bookmarkStart w:id="45" w:name="_Toc452813602"/>
      <w:bookmarkStart w:id="46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4"/>
      <w:bookmarkEnd w:id="45"/>
      <w:bookmarkEnd w:id="46"/>
    </w:p>
    <w:p w:rsidR="0085257A" w:rsidRDefault="00102960" w:rsidP="00F669DB">
      <w:pPr>
        <w:pStyle w:val="InfoBlue"/>
        <w:rPr>
          <w:i w:val="0"/>
        </w:rPr>
      </w:pPr>
      <w:r>
        <w:rPr>
          <w:i w:val="0"/>
        </w:rPr>
        <w:tab/>
      </w:r>
    </w:p>
    <w:p w:rsidR="00102960" w:rsidRPr="00102960" w:rsidRDefault="00102960" w:rsidP="00102960">
      <w:pPr>
        <w:pStyle w:val="BodyText"/>
        <w:ind w:left="0" w:firstLine="720"/>
      </w:pPr>
      <w:r>
        <w:t xml:space="preserve">Cooking Recipe Rating System </w:t>
      </w:r>
      <w:r w:rsidRPr="001902F2">
        <w:rPr>
          <w:u w:val="single"/>
        </w:rPr>
        <w:t xml:space="preserve">beholds </w:t>
      </w:r>
      <w:r>
        <w:t>a collection of cooking recipes that can be viewed and rated by users. A user can also add recipes. The users have to create an account in order to use the application and login by typing a username and a password.  The system will have a user friendly interface and will ensure the user’s confidentiality.</w:t>
      </w:r>
    </w:p>
    <w:sectPr w:rsidR="00102960" w:rsidRPr="00102960" w:rsidSect="00C35D85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C4E" w:rsidRDefault="00A70C4E">
      <w:pPr>
        <w:spacing w:line="240" w:lineRule="auto"/>
      </w:pPr>
      <w:r>
        <w:separator/>
      </w:r>
    </w:p>
  </w:endnote>
  <w:endnote w:type="continuationSeparator" w:id="0">
    <w:p w:rsidR="00A70C4E" w:rsidRDefault="00A70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B9" w:rsidRDefault="005B6A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B9" w:rsidRDefault="005B6A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B9" w:rsidRDefault="005B6AB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 w:rsidR="00A66ACE">
              <w:t>&lt;Company Name&gt;</w:t>
            </w:r>
          </w:fldSimple>
          <w:r>
            <w:t xml:space="preserve">, </w:t>
          </w:r>
          <w:r w:rsidR="00821E5D">
            <w:fldChar w:fldCharType="begin"/>
          </w:r>
          <w:r w:rsidR="00821E5D">
            <w:instrText xml:space="preserve"> DATE \@ "yyyy" </w:instrText>
          </w:r>
          <w:r w:rsidR="00821E5D">
            <w:fldChar w:fldCharType="separate"/>
          </w:r>
          <w:r w:rsidR="003E51E3">
            <w:rPr>
              <w:noProof/>
            </w:rPr>
            <w:t>2018</w:t>
          </w:r>
          <w:r w:rsidR="00821E5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5B6AB9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C4E" w:rsidRDefault="00A70C4E">
      <w:pPr>
        <w:spacing w:line="240" w:lineRule="auto"/>
      </w:pPr>
      <w:r>
        <w:separator/>
      </w:r>
    </w:p>
  </w:footnote>
  <w:footnote w:type="continuationSeparator" w:id="0">
    <w:p w:rsidR="00A70C4E" w:rsidRDefault="00A70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B9" w:rsidRDefault="005B6A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B246B2" w:rsidP="00B246B2">
    <w:pPr>
      <w:pBdr>
        <w:bottom w:val="single" w:sz="6" w:space="1" w:color="auto"/>
      </w:pBdr>
      <w:ind w:left="4320" w:firstLine="720"/>
      <w:jc w:val="center"/>
    </w:pPr>
    <w:r>
      <w:rPr>
        <w:rFonts w:ascii="Arial" w:hAnsi="Arial"/>
        <w:b/>
        <w:sz w:val="36"/>
      </w:rPr>
      <w:t>Andreea Sabina Lazaroiu</w:t>
    </w:r>
  </w:p>
  <w:p w:rsidR="00AD439A" w:rsidRDefault="00B246B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AB9" w:rsidRDefault="005B6AB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246B2">
          <w:r>
            <w:t>Cooking Recipe Rating Web based Application</w:t>
          </w:r>
        </w:p>
      </w:tc>
      <w:tc>
        <w:tcPr>
          <w:tcW w:w="3179" w:type="dxa"/>
        </w:tcPr>
        <w:p w:rsidR="00AD439A" w:rsidRDefault="005B6AB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</w:t>
          </w:r>
          <w:r w:rsidR="00B246B2">
            <w:t>.0</w:t>
          </w:r>
        </w:p>
      </w:tc>
      <w:bookmarkStart w:id="47" w:name="_GoBack"/>
      <w:bookmarkEnd w:id="47"/>
    </w:tr>
    <w:tr w:rsidR="00AD439A">
      <w:tc>
        <w:tcPr>
          <w:tcW w:w="6379" w:type="dxa"/>
        </w:tcPr>
        <w:p w:rsidR="00AD439A" w:rsidRDefault="003E091B">
          <w:fldSimple w:instr=" TITLE  \* MERGEFORMAT ">
            <w:r w:rsidR="00A66ACE">
              <w:t>Vision</w:t>
            </w:r>
          </w:fldSimple>
        </w:p>
      </w:tc>
      <w:tc>
        <w:tcPr>
          <w:tcW w:w="3179" w:type="dxa"/>
        </w:tcPr>
        <w:p w:rsidR="00AD439A" w:rsidRDefault="005B6AB9">
          <w:r>
            <w:t xml:space="preserve">  Date:  &lt;16/05</w:t>
          </w:r>
          <w:r w:rsidR="009C55F3">
            <w:t>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982F37"/>
    <w:multiLevelType w:val="hybridMultilevel"/>
    <w:tmpl w:val="498E275A"/>
    <w:lvl w:ilvl="0" w:tplc="849E445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6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3"/>
  </w:num>
  <w:num w:numId="10">
    <w:abstractNumId w:val="28"/>
  </w:num>
  <w:num w:numId="11">
    <w:abstractNumId w:val="6"/>
  </w:num>
  <w:num w:numId="12">
    <w:abstractNumId w:val="17"/>
  </w:num>
  <w:num w:numId="13">
    <w:abstractNumId w:val="15"/>
  </w:num>
  <w:num w:numId="14">
    <w:abstractNumId w:val="27"/>
  </w:num>
  <w:num w:numId="15">
    <w:abstractNumId w:val="14"/>
  </w:num>
  <w:num w:numId="16">
    <w:abstractNumId w:val="8"/>
  </w:num>
  <w:num w:numId="17">
    <w:abstractNumId w:val="26"/>
  </w:num>
  <w:num w:numId="18">
    <w:abstractNumId w:val="20"/>
  </w:num>
  <w:num w:numId="19">
    <w:abstractNumId w:val="9"/>
  </w:num>
  <w:num w:numId="20">
    <w:abstractNumId w:val="19"/>
  </w:num>
  <w:num w:numId="21">
    <w:abstractNumId w:val="13"/>
  </w:num>
  <w:num w:numId="22">
    <w:abstractNumId w:val="25"/>
  </w:num>
  <w:num w:numId="23">
    <w:abstractNumId w:val="12"/>
  </w:num>
  <w:num w:numId="24">
    <w:abstractNumId w:val="11"/>
  </w:num>
  <w:num w:numId="25">
    <w:abstractNumId w:val="10"/>
  </w:num>
  <w:num w:numId="26">
    <w:abstractNumId w:val="23"/>
  </w:num>
  <w:num w:numId="27">
    <w:abstractNumId w:val="24"/>
  </w:num>
  <w:num w:numId="28">
    <w:abstractNumId w:val="30"/>
  </w:num>
  <w:num w:numId="29">
    <w:abstractNumId w:val="18"/>
  </w:num>
  <w:num w:numId="30">
    <w:abstractNumId w:val="5"/>
  </w:num>
  <w:num w:numId="31">
    <w:abstractNumId w:val="7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43253"/>
    <w:rsid w:val="000629DE"/>
    <w:rsid w:val="000948C3"/>
    <w:rsid w:val="000C7A0F"/>
    <w:rsid w:val="00102960"/>
    <w:rsid w:val="001902F2"/>
    <w:rsid w:val="001C7458"/>
    <w:rsid w:val="001D42BB"/>
    <w:rsid w:val="00257ACC"/>
    <w:rsid w:val="002B4FDF"/>
    <w:rsid w:val="002E722C"/>
    <w:rsid w:val="003E091B"/>
    <w:rsid w:val="003E51E3"/>
    <w:rsid w:val="0044398D"/>
    <w:rsid w:val="004574A4"/>
    <w:rsid w:val="00460215"/>
    <w:rsid w:val="00515C12"/>
    <w:rsid w:val="00532EC6"/>
    <w:rsid w:val="005A3207"/>
    <w:rsid w:val="005B6AB9"/>
    <w:rsid w:val="00600853"/>
    <w:rsid w:val="006B68ED"/>
    <w:rsid w:val="006C5FBF"/>
    <w:rsid w:val="006D2888"/>
    <w:rsid w:val="00703936"/>
    <w:rsid w:val="00703CBA"/>
    <w:rsid w:val="0073239A"/>
    <w:rsid w:val="007A6D08"/>
    <w:rsid w:val="00821E5D"/>
    <w:rsid w:val="0085257A"/>
    <w:rsid w:val="00893236"/>
    <w:rsid w:val="009B5BF2"/>
    <w:rsid w:val="009C55F3"/>
    <w:rsid w:val="00A40EA5"/>
    <w:rsid w:val="00A61AF1"/>
    <w:rsid w:val="00A61FD4"/>
    <w:rsid w:val="00A66ACE"/>
    <w:rsid w:val="00A70C4E"/>
    <w:rsid w:val="00AB15B2"/>
    <w:rsid w:val="00AD439A"/>
    <w:rsid w:val="00AD5C62"/>
    <w:rsid w:val="00B246B2"/>
    <w:rsid w:val="00B46EEF"/>
    <w:rsid w:val="00B56935"/>
    <w:rsid w:val="00B86D4A"/>
    <w:rsid w:val="00B90E27"/>
    <w:rsid w:val="00B944EA"/>
    <w:rsid w:val="00BC7FFA"/>
    <w:rsid w:val="00BD4AF2"/>
    <w:rsid w:val="00BE1B76"/>
    <w:rsid w:val="00BF16E7"/>
    <w:rsid w:val="00BF5EFA"/>
    <w:rsid w:val="00C141BF"/>
    <w:rsid w:val="00C24CF0"/>
    <w:rsid w:val="00C35D85"/>
    <w:rsid w:val="00C3674D"/>
    <w:rsid w:val="00C37673"/>
    <w:rsid w:val="00D5146A"/>
    <w:rsid w:val="00D92158"/>
    <w:rsid w:val="00DC5C78"/>
    <w:rsid w:val="00DF1DF0"/>
    <w:rsid w:val="00E41E57"/>
    <w:rsid w:val="00E42ADE"/>
    <w:rsid w:val="00E55EE3"/>
    <w:rsid w:val="00EC7BC9"/>
    <w:rsid w:val="00F36150"/>
    <w:rsid w:val="00F669DB"/>
    <w:rsid w:val="00F75625"/>
    <w:rsid w:val="00FC4ADA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54F228-9DBC-4181-841E-A80C3614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nevonprojects.com/cooking-recipe-rating-based-on-sentiment-analysis/" TargetMode="Externa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ieeexplore.ieee.org/document/7778967/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document/775413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WebPlatform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slideshare.net/sruthisagili/electronic-renal-dialysis-patient-management-network-vision-docume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185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Lazaroiu Andreea</cp:lastModifiedBy>
  <cp:revision>42</cp:revision>
  <cp:lastPrinted>2018-03-21T10:08:00Z</cp:lastPrinted>
  <dcterms:created xsi:type="dcterms:W3CDTF">2010-02-24T07:49:00Z</dcterms:created>
  <dcterms:modified xsi:type="dcterms:W3CDTF">2018-05-16T14:34:00Z</dcterms:modified>
</cp:coreProperties>
</file>